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084F3" w14:textId="77777777" w:rsidR="009E2F68" w:rsidRPr="007268BF" w:rsidRDefault="009E2F68" w:rsidP="009E2F68">
      <w:pPr>
        <w:spacing w:after="0"/>
        <w:jc w:val="center"/>
        <w:rPr>
          <w:b/>
          <w:sz w:val="40"/>
        </w:rPr>
      </w:pPr>
      <w:r w:rsidRPr="007268BF">
        <w:rPr>
          <w:b/>
          <w:sz w:val="40"/>
        </w:rPr>
        <w:t>Open Government Partnership</w:t>
      </w:r>
    </w:p>
    <w:p w14:paraId="29C92CA7" w14:textId="77777777" w:rsidR="009E2F68" w:rsidRPr="007268BF" w:rsidRDefault="009E2F68" w:rsidP="009E2F68">
      <w:pPr>
        <w:spacing w:after="0"/>
        <w:jc w:val="center"/>
        <w:rPr>
          <w:b/>
          <w:sz w:val="40"/>
        </w:rPr>
      </w:pPr>
      <w:r w:rsidRPr="007268BF">
        <w:rPr>
          <w:b/>
          <w:sz w:val="40"/>
        </w:rPr>
        <w:t>Meeting of the Inter-Departmental Committee</w:t>
      </w:r>
    </w:p>
    <w:p w14:paraId="25C2DC5C" w14:textId="77777777" w:rsidR="009E2F68" w:rsidRPr="007268BF" w:rsidRDefault="009E2F68" w:rsidP="009E2F68">
      <w:pPr>
        <w:spacing w:before="240" w:after="0"/>
        <w:jc w:val="center"/>
        <w:rPr>
          <w:b/>
        </w:rPr>
      </w:pPr>
      <w:r>
        <w:rPr>
          <w:b/>
        </w:rPr>
        <w:t>2:30pm – 3:30p</w:t>
      </w:r>
      <w:r w:rsidRPr="007268BF">
        <w:rPr>
          <w:b/>
        </w:rPr>
        <w:t xml:space="preserve">m, Friday </w:t>
      </w:r>
      <w:r>
        <w:rPr>
          <w:b/>
        </w:rPr>
        <w:t>16 September</w:t>
      </w:r>
      <w:r w:rsidRPr="007268BF">
        <w:rPr>
          <w:b/>
        </w:rPr>
        <w:t xml:space="preserve"> 2016</w:t>
      </w:r>
    </w:p>
    <w:p w14:paraId="3F8C7928" w14:textId="77777777" w:rsidR="009E2F68" w:rsidRPr="007268BF" w:rsidRDefault="009E2F68" w:rsidP="009E2F68">
      <w:pPr>
        <w:spacing w:after="0"/>
        <w:jc w:val="center"/>
        <w:rPr>
          <w:b/>
        </w:rPr>
      </w:pPr>
      <w:r w:rsidRPr="007268BF">
        <w:rPr>
          <w:b/>
        </w:rPr>
        <w:t>Department of the Prime Minister and Cabinet</w:t>
      </w:r>
    </w:p>
    <w:p w14:paraId="0B10D52B" w14:textId="77777777" w:rsidR="009E2F68" w:rsidRPr="007268BF" w:rsidRDefault="009E2F68" w:rsidP="009E2F68">
      <w:pPr>
        <w:spacing w:after="0"/>
        <w:jc w:val="center"/>
        <w:rPr>
          <w:b/>
        </w:rPr>
      </w:pPr>
      <w:r>
        <w:rPr>
          <w:b/>
        </w:rPr>
        <w:t>John Starling Room, Ground Floor,</w:t>
      </w:r>
      <w:r w:rsidRPr="007268BF">
        <w:rPr>
          <w:b/>
        </w:rPr>
        <w:t xml:space="preserve"> One National Circuit, Barton</w:t>
      </w:r>
    </w:p>
    <w:p w14:paraId="1FCE79BC" w14:textId="77777777" w:rsidR="009E2F68" w:rsidRPr="009E2F68" w:rsidRDefault="009E2F68" w:rsidP="00476C9B">
      <w:pPr>
        <w:spacing w:before="120" w:after="120"/>
        <w:jc w:val="center"/>
        <w:rPr>
          <w:b/>
          <w:sz w:val="28"/>
        </w:rPr>
      </w:pPr>
      <w:r w:rsidRPr="009E2F68">
        <w:rPr>
          <w:b/>
          <w:sz w:val="28"/>
        </w:rPr>
        <w:t>MINUTES</w:t>
      </w:r>
    </w:p>
    <w:p w14:paraId="4F20F418" w14:textId="77777777" w:rsidR="009E2F68" w:rsidRDefault="0047219E">
      <w:r>
        <w:pict w14:anchorId="485634D6">
          <v:rect id="_x0000_i1025" style="width:0;height:1.5pt" o:hralign="center" o:hrstd="t" o:hr="t" fillcolor="#a0a0a0" stroked="f"/>
        </w:pict>
      </w:r>
    </w:p>
    <w:p w14:paraId="3E410B8B" w14:textId="77777777" w:rsidR="00EF776A" w:rsidRPr="009D44BF" w:rsidRDefault="00EF776A" w:rsidP="00EF776A">
      <w:pPr>
        <w:pStyle w:val="ListParagraph"/>
        <w:numPr>
          <w:ilvl w:val="0"/>
          <w:numId w:val="1"/>
        </w:numPr>
        <w:spacing w:after="0"/>
        <w:ind w:left="567" w:hanging="567"/>
        <w:rPr>
          <w:b/>
        </w:rPr>
      </w:pPr>
      <w:r w:rsidRPr="009D44BF">
        <w:rPr>
          <w:b/>
        </w:rPr>
        <w:t>Overview and update</w:t>
      </w:r>
    </w:p>
    <w:p w14:paraId="6064B0A1" w14:textId="1F982454" w:rsidR="00EF776A" w:rsidRDefault="006156AC" w:rsidP="006156AC">
      <w:pPr>
        <w:ind w:left="567"/>
      </w:pPr>
      <w:r>
        <w:t xml:space="preserve">PM&amp;C </w:t>
      </w:r>
      <w:r w:rsidR="00EF776A">
        <w:t xml:space="preserve">provided an update on Australia’s process to join the Open Government Partnership (OGP) </w:t>
      </w:r>
      <w:r w:rsidR="0047219E">
        <w:t xml:space="preserve">and </w:t>
      </w:r>
      <w:r w:rsidR="00EF776A">
        <w:t>outlined next steps to finalise Australia’s first National Action Plan</w:t>
      </w:r>
      <w:r>
        <w:t>.</w:t>
      </w:r>
    </w:p>
    <w:p w14:paraId="11D9083A" w14:textId="6F469277" w:rsidR="00EF776A" w:rsidRDefault="00EF776A" w:rsidP="00EF776A">
      <w:pPr>
        <w:ind w:left="567"/>
      </w:pPr>
      <w:r>
        <w:t xml:space="preserve">PM&amp;C also provided an update </w:t>
      </w:r>
      <w:r w:rsidR="0047219E">
        <w:t>on</w:t>
      </w:r>
      <w:r>
        <w:t xml:space="preserve"> the Interim Working Group, including:</w:t>
      </w:r>
    </w:p>
    <w:p w14:paraId="4E1D5696" w14:textId="77777777" w:rsidR="00EF776A" w:rsidRDefault="00EF776A" w:rsidP="00EF776A">
      <w:pPr>
        <w:pStyle w:val="ListParagraph"/>
        <w:numPr>
          <w:ilvl w:val="0"/>
          <w:numId w:val="3"/>
        </w:numPr>
        <w:ind w:left="851" w:hanging="284"/>
      </w:pPr>
      <w:r>
        <w:t>establishment and membership of the Group;</w:t>
      </w:r>
    </w:p>
    <w:p w14:paraId="568F9733" w14:textId="77777777" w:rsidR="0069409E" w:rsidRDefault="0069409E" w:rsidP="00EF776A">
      <w:pPr>
        <w:pStyle w:val="ListParagraph"/>
        <w:numPr>
          <w:ilvl w:val="0"/>
          <w:numId w:val="3"/>
        </w:numPr>
        <w:ind w:left="851" w:hanging="284"/>
      </w:pPr>
      <w:r>
        <w:t xml:space="preserve">potential commitments that the Group has agreed to further explore; </w:t>
      </w:r>
    </w:p>
    <w:p w14:paraId="5DA87025" w14:textId="77777777" w:rsidR="0069409E" w:rsidRDefault="0069409E" w:rsidP="00EF776A">
      <w:pPr>
        <w:pStyle w:val="ListParagraph"/>
        <w:numPr>
          <w:ilvl w:val="0"/>
          <w:numId w:val="3"/>
        </w:numPr>
        <w:ind w:left="851" w:hanging="284"/>
      </w:pPr>
      <w:r>
        <w:t>timeframes for further public consultation and engagement; and</w:t>
      </w:r>
    </w:p>
    <w:p w14:paraId="21E31582" w14:textId="435FC0BF" w:rsidR="00EF776A" w:rsidRDefault="0069409E" w:rsidP="00EF776A">
      <w:pPr>
        <w:pStyle w:val="ListParagraph"/>
        <w:numPr>
          <w:ilvl w:val="0"/>
          <w:numId w:val="3"/>
        </w:numPr>
        <w:ind w:left="851" w:hanging="284"/>
      </w:pPr>
      <w:proofErr w:type="gramStart"/>
      <w:r>
        <w:t>dat</w:t>
      </w:r>
      <w:r w:rsidR="0047219E">
        <w:t>es</w:t>
      </w:r>
      <w:proofErr w:type="gramEnd"/>
      <w:r w:rsidR="0047219E">
        <w:t xml:space="preserve"> for upcoming meetings and a w</w:t>
      </w:r>
      <w:r>
        <w:t xml:space="preserve">orkshop event to finalise the commitments and draft text of the National Action Plan. </w:t>
      </w:r>
      <w:r w:rsidR="00EF776A">
        <w:br/>
      </w:r>
    </w:p>
    <w:p w14:paraId="1FBCDC71" w14:textId="77777777" w:rsidR="00EF776A" w:rsidRDefault="00EF776A" w:rsidP="00EF776A">
      <w:pPr>
        <w:pStyle w:val="ListParagraph"/>
        <w:numPr>
          <w:ilvl w:val="0"/>
          <w:numId w:val="1"/>
        </w:numPr>
        <w:spacing w:after="0"/>
        <w:ind w:left="567" w:hanging="567"/>
        <w:rPr>
          <w:b/>
        </w:rPr>
      </w:pPr>
      <w:r w:rsidRPr="0069409E">
        <w:rPr>
          <w:b/>
        </w:rPr>
        <w:t xml:space="preserve">Potential commitments </w:t>
      </w:r>
    </w:p>
    <w:p w14:paraId="2B61A814" w14:textId="5370C456" w:rsidR="006156AC" w:rsidRDefault="0069409E" w:rsidP="006156AC">
      <w:pPr>
        <w:pStyle w:val="ListParagraph"/>
        <w:spacing w:after="0"/>
        <w:ind w:left="567"/>
      </w:pPr>
      <w:r>
        <w:t xml:space="preserve">PM&amp;C </w:t>
      </w:r>
      <w:r w:rsidR="0047219E">
        <w:t>outlined</w:t>
      </w:r>
      <w:r>
        <w:t xml:space="preserve"> the potential commitments </w:t>
      </w:r>
      <w:r w:rsidR="0047219E">
        <w:t>being</w:t>
      </w:r>
      <w:r>
        <w:t xml:space="preserve"> explor</w:t>
      </w:r>
      <w:r w:rsidR="0047219E">
        <w:t xml:space="preserve">ed </w:t>
      </w:r>
      <w:r>
        <w:t>by the Interim Working Group</w:t>
      </w:r>
      <w:r w:rsidR="0047219E">
        <w:t>.</w:t>
      </w:r>
    </w:p>
    <w:p w14:paraId="5C79D69D" w14:textId="77777777" w:rsidR="0069409E" w:rsidRDefault="0069409E" w:rsidP="006156AC">
      <w:pPr>
        <w:spacing w:after="0"/>
      </w:pPr>
    </w:p>
    <w:p w14:paraId="492B2C96" w14:textId="77777777" w:rsidR="0069409E" w:rsidRDefault="006156AC" w:rsidP="0069409E">
      <w:pPr>
        <w:pStyle w:val="ListParagraph"/>
        <w:spacing w:after="0"/>
        <w:ind w:left="567"/>
      </w:pPr>
      <w:r>
        <w:t>The IDC</w:t>
      </w:r>
      <w:r w:rsidR="0069409E">
        <w:t xml:space="preserve"> discussed the responsibility for ongoing implementation of the OGP National Action Plan, which has yet to be determined by Government. </w:t>
      </w:r>
    </w:p>
    <w:p w14:paraId="185A5162" w14:textId="77777777" w:rsidR="0069409E" w:rsidRDefault="0069409E" w:rsidP="0069409E">
      <w:pPr>
        <w:pStyle w:val="ListParagraph"/>
        <w:spacing w:after="0"/>
        <w:ind w:left="567"/>
      </w:pPr>
    </w:p>
    <w:p w14:paraId="5BF0DCBD" w14:textId="44F96CF3" w:rsidR="0069409E" w:rsidRDefault="006156AC" w:rsidP="0069409E">
      <w:pPr>
        <w:pStyle w:val="ListParagraph"/>
        <w:spacing w:after="0"/>
        <w:ind w:left="567"/>
      </w:pPr>
      <w:r>
        <w:t>The IDC</w:t>
      </w:r>
      <w:r w:rsidR="0069409E">
        <w:t xml:space="preserve"> </w:t>
      </w:r>
      <w:r>
        <w:t>also discussed Australia’s</w:t>
      </w:r>
      <w:r w:rsidR="0069409E">
        <w:t xml:space="preserve"> </w:t>
      </w:r>
      <w:r w:rsidR="0047219E">
        <w:t>role in promoting</w:t>
      </w:r>
      <w:r w:rsidR="0069409E">
        <w:t xml:space="preserve"> open government in the </w:t>
      </w:r>
      <w:r w:rsidR="0047219E">
        <w:t xml:space="preserve">Asia-Pacific </w:t>
      </w:r>
      <w:r w:rsidR="0069409E">
        <w:t xml:space="preserve">region, </w:t>
      </w:r>
      <w:r w:rsidR="0047219E">
        <w:t xml:space="preserve">and links between the OGP and United Nation’s 2030 Agenda, </w:t>
      </w:r>
      <w:r w:rsidR="0069409E">
        <w:t>including the possibility of hosting a regional meeting of the OGP in the future.</w:t>
      </w:r>
    </w:p>
    <w:p w14:paraId="42512B15" w14:textId="77777777" w:rsidR="0069409E" w:rsidRDefault="0069409E" w:rsidP="0069409E">
      <w:pPr>
        <w:pStyle w:val="ListParagraph"/>
        <w:spacing w:after="0"/>
        <w:ind w:left="567"/>
      </w:pPr>
    </w:p>
    <w:p w14:paraId="3EEE9819" w14:textId="64E14A1E" w:rsidR="006156AC" w:rsidRDefault="0069409E" w:rsidP="0069409E">
      <w:pPr>
        <w:pStyle w:val="ListParagraph"/>
        <w:spacing w:after="0"/>
        <w:ind w:left="567"/>
        <w:rPr>
          <w:b/>
          <w:i/>
        </w:rPr>
      </w:pPr>
      <w:r w:rsidRPr="0069409E">
        <w:rPr>
          <w:b/>
          <w:i/>
        </w:rPr>
        <w:t xml:space="preserve">Action: PM&amp;C </w:t>
      </w:r>
      <w:r w:rsidR="00EE7F09">
        <w:rPr>
          <w:b/>
          <w:i/>
        </w:rPr>
        <w:t>will</w:t>
      </w:r>
      <w:r w:rsidRPr="0069409E">
        <w:rPr>
          <w:b/>
          <w:i/>
        </w:rPr>
        <w:t xml:space="preserve"> </w:t>
      </w:r>
      <w:r w:rsidR="0047219E">
        <w:rPr>
          <w:b/>
          <w:i/>
        </w:rPr>
        <w:t xml:space="preserve">liaise with </w:t>
      </w:r>
      <w:r w:rsidRPr="0069409E">
        <w:rPr>
          <w:b/>
          <w:i/>
        </w:rPr>
        <w:t xml:space="preserve">DFAT </w:t>
      </w:r>
      <w:r w:rsidR="0047219E">
        <w:rPr>
          <w:b/>
          <w:i/>
        </w:rPr>
        <w:t>on developing an international element for the National Action Plan</w:t>
      </w:r>
      <w:r w:rsidR="006156AC">
        <w:rPr>
          <w:b/>
          <w:i/>
        </w:rPr>
        <w:t>.</w:t>
      </w:r>
    </w:p>
    <w:p w14:paraId="624DDE42" w14:textId="77777777" w:rsidR="0069409E" w:rsidRDefault="0069409E" w:rsidP="0069409E">
      <w:pPr>
        <w:pStyle w:val="ListParagraph"/>
        <w:spacing w:after="0"/>
        <w:ind w:left="567"/>
        <w:rPr>
          <w:b/>
          <w:i/>
        </w:rPr>
      </w:pPr>
      <w:r w:rsidRPr="0069409E">
        <w:rPr>
          <w:b/>
          <w:i/>
        </w:rPr>
        <w:t xml:space="preserve"> </w:t>
      </w:r>
    </w:p>
    <w:p w14:paraId="60546862" w14:textId="77777777" w:rsidR="006156AC" w:rsidRDefault="006156AC" w:rsidP="006156AC">
      <w:pPr>
        <w:pStyle w:val="ListParagraph"/>
        <w:numPr>
          <w:ilvl w:val="0"/>
          <w:numId w:val="1"/>
        </w:numPr>
        <w:spacing w:after="0"/>
        <w:ind w:left="567" w:hanging="567"/>
        <w:rPr>
          <w:b/>
        </w:rPr>
      </w:pPr>
      <w:r>
        <w:rPr>
          <w:b/>
        </w:rPr>
        <w:t>Next steps and timeframes</w:t>
      </w:r>
    </w:p>
    <w:p w14:paraId="213572B6" w14:textId="570815A7" w:rsidR="006156AC" w:rsidRDefault="006156AC" w:rsidP="006156AC">
      <w:pPr>
        <w:pStyle w:val="ListParagraph"/>
        <w:spacing w:after="0"/>
        <w:ind w:left="567"/>
      </w:pPr>
      <w:r>
        <w:t xml:space="preserve">PM&amp;C </w:t>
      </w:r>
      <w:r w:rsidR="00010F86">
        <w:t>provided an update</w:t>
      </w:r>
      <w:r>
        <w:t xml:space="preserve"> on the process for providing input on proposed commitments, and next steps for further engagement with agencies and departments, including key timeframes </w:t>
      </w:r>
      <w:bookmarkStart w:id="0" w:name="_GoBack"/>
      <w:bookmarkEnd w:id="0"/>
      <w:r>
        <w:t>for Government approval.</w:t>
      </w:r>
    </w:p>
    <w:p w14:paraId="1A7E744E" w14:textId="77777777" w:rsidR="006156AC" w:rsidRDefault="006156AC" w:rsidP="006156AC">
      <w:pPr>
        <w:pStyle w:val="ListParagraph"/>
        <w:spacing w:after="0"/>
        <w:ind w:left="567"/>
      </w:pPr>
    </w:p>
    <w:p w14:paraId="0040930E" w14:textId="409609F0" w:rsidR="006156AC" w:rsidRPr="00010F86" w:rsidRDefault="006156AC" w:rsidP="006156AC">
      <w:pPr>
        <w:pStyle w:val="ListParagraph"/>
        <w:spacing w:after="0"/>
        <w:ind w:left="567"/>
        <w:rPr>
          <w:b/>
          <w:i/>
        </w:rPr>
      </w:pPr>
      <w:r w:rsidRPr="00010F86">
        <w:rPr>
          <w:b/>
          <w:i/>
        </w:rPr>
        <w:t xml:space="preserve">Action: </w:t>
      </w:r>
      <w:r w:rsidR="00010F86">
        <w:rPr>
          <w:b/>
          <w:i/>
        </w:rPr>
        <w:t xml:space="preserve">PM&amp;C will provide IDC </w:t>
      </w:r>
      <w:r w:rsidR="0047219E">
        <w:rPr>
          <w:b/>
          <w:i/>
        </w:rPr>
        <w:t xml:space="preserve">members </w:t>
      </w:r>
      <w:r w:rsidR="00010F86">
        <w:rPr>
          <w:b/>
          <w:i/>
        </w:rPr>
        <w:t xml:space="preserve">with information to assist </w:t>
      </w:r>
      <w:r w:rsidR="0047219E">
        <w:rPr>
          <w:b/>
          <w:i/>
        </w:rPr>
        <w:t>with Ministerial engagement</w:t>
      </w:r>
      <w:r w:rsidR="00010F86">
        <w:rPr>
          <w:b/>
          <w:i/>
        </w:rPr>
        <w:t>.</w:t>
      </w:r>
    </w:p>
    <w:sectPr w:rsidR="006156AC" w:rsidRPr="00010F86" w:rsidSect="00010F86">
      <w:headerReference w:type="default" r:id="rId11"/>
      <w:headerReference w:type="first" r:id="rId12"/>
      <w:pgSz w:w="11906" w:h="16838"/>
      <w:pgMar w:top="1560" w:right="991" w:bottom="993" w:left="993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E09A9" w14:textId="77777777" w:rsidR="009E2F68" w:rsidRDefault="009E2F68" w:rsidP="009E2F68">
      <w:pPr>
        <w:spacing w:after="0" w:line="240" w:lineRule="auto"/>
      </w:pPr>
      <w:r>
        <w:separator/>
      </w:r>
    </w:p>
  </w:endnote>
  <w:endnote w:type="continuationSeparator" w:id="0">
    <w:p w14:paraId="03A881F4" w14:textId="77777777" w:rsidR="009E2F68" w:rsidRDefault="009E2F68" w:rsidP="009E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5CACA" w14:textId="77777777" w:rsidR="009E2F68" w:rsidRDefault="009E2F68" w:rsidP="009E2F68">
      <w:pPr>
        <w:spacing w:after="0" w:line="240" w:lineRule="auto"/>
      </w:pPr>
      <w:r>
        <w:separator/>
      </w:r>
    </w:p>
  </w:footnote>
  <w:footnote w:type="continuationSeparator" w:id="0">
    <w:p w14:paraId="120DF808" w14:textId="77777777" w:rsidR="009E2F68" w:rsidRDefault="009E2F68" w:rsidP="009E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0272D" w14:textId="77777777" w:rsidR="006156AC" w:rsidRDefault="006156AC" w:rsidP="006156AC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7490A" w14:textId="77777777" w:rsidR="006156AC" w:rsidRDefault="006156AC" w:rsidP="006156AC">
    <w:pPr>
      <w:pStyle w:val="Header"/>
      <w:jc w:val="center"/>
    </w:pPr>
    <w:r>
      <w:rPr>
        <w:noProof/>
        <w:lang w:eastAsia="en-AU"/>
      </w:rPr>
      <w:drawing>
        <wp:inline distT="0" distB="0" distL="0" distR="0" wp14:anchorId="41260598" wp14:editId="6AB1682A">
          <wp:extent cx="2594927" cy="1095375"/>
          <wp:effectExtent l="0" t="0" r="0" b="0"/>
          <wp:docPr id="4" name="Picture 4" descr="PM&amp;C_stacked str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M&amp;C_stacked str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5542" cy="109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959"/>
    <w:multiLevelType w:val="hybridMultilevel"/>
    <w:tmpl w:val="FD2AD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42486"/>
    <w:multiLevelType w:val="hybridMultilevel"/>
    <w:tmpl w:val="B36EF6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7D50BD"/>
    <w:multiLevelType w:val="hybridMultilevel"/>
    <w:tmpl w:val="D4B0E5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68"/>
    <w:rsid w:val="00010F86"/>
    <w:rsid w:val="0047219E"/>
    <w:rsid w:val="00476C9B"/>
    <w:rsid w:val="006156AC"/>
    <w:rsid w:val="0069409E"/>
    <w:rsid w:val="009E2F68"/>
    <w:rsid w:val="00DC02EB"/>
    <w:rsid w:val="00EE7F09"/>
    <w:rsid w:val="00EF776A"/>
    <w:rsid w:val="00F2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3E9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F68"/>
  </w:style>
  <w:style w:type="paragraph" w:styleId="Footer">
    <w:name w:val="footer"/>
    <w:basedOn w:val="Normal"/>
    <w:link w:val="FooterChar"/>
    <w:uiPriority w:val="99"/>
    <w:unhideWhenUsed/>
    <w:rsid w:val="009E2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68"/>
  </w:style>
  <w:style w:type="paragraph" w:styleId="ListParagraph">
    <w:name w:val="List Paragraph"/>
    <w:basedOn w:val="Normal"/>
    <w:uiPriority w:val="34"/>
    <w:qFormat/>
    <w:rsid w:val="00EF7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F68"/>
  </w:style>
  <w:style w:type="paragraph" w:styleId="Footer">
    <w:name w:val="footer"/>
    <w:basedOn w:val="Normal"/>
    <w:link w:val="FooterChar"/>
    <w:uiPriority w:val="99"/>
    <w:unhideWhenUsed/>
    <w:rsid w:val="009E2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68"/>
  </w:style>
  <w:style w:type="paragraph" w:styleId="ListParagraph">
    <w:name w:val="List Paragraph"/>
    <w:basedOn w:val="Normal"/>
    <w:uiPriority w:val="34"/>
    <w:qFormat/>
    <w:rsid w:val="00EF7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9E0D8D-DB80-4154-8FA1-65F321091D53}"/>
</file>

<file path=customXml/itemProps2.xml><?xml version="1.0" encoding="utf-8"?>
<ds:datastoreItem xmlns:ds="http://schemas.openxmlformats.org/officeDocument/2006/customXml" ds:itemID="{9F8F500A-4705-4721-903D-721441DBBA14}"/>
</file>

<file path=customXml/itemProps3.xml><?xml version="1.0" encoding="utf-8"?>
<ds:datastoreItem xmlns:ds="http://schemas.openxmlformats.org/officeDocument/2006/customXml" ds:itemID="{EB078F47-B239-4458-AEF1-CFFB9FC17AE1}"/>
</file>

<file path=docProps/app.xml><?xml version="1.0" encoding="utf-8"?>
<Properties xmlns="http://schemas.openxmlformats.org/officeDocument/2006/extended-properties" xmlns:vt="http://schemas.openxmlformats.org/officeDocument/2006/docPropsVTypes">
  <Template>A8803A73</Template>
  <TotalTime>61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Perdomo, Naomi</cp:lastModifiedBy>
  <cp:revision>5</cp:revision>
  <cp:lastPrinted>2016-09-16T07:03:00Z</cp:lastPrinted>
  <dcterms:created xsi:type="dcterms:W3CDTF">2016-09-16T05:38:00Z</dcterms:created>
  <dcterms:modified xsi:type="dcterms:W3CDTF">2016-09-19T08:53:00Z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